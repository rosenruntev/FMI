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18" w:rsidRDefault="00EA46D3">
      <w:pPr>
        <w:jc w:val="center"/>
        <w:rPr>
          <w:b/>
          <w:sz w:val="40"/>
          <w:lang w:val="en-US"/>
        </w:rPr>
      </w:pPr>
      <w:bookmarkStart w:id="0" w:name="_GoBack"/>
      <w:bookmarkEnd w:id="0"/>
      <w:r>
        <w:rPr>
          <w:b/>
          <w:sz w:val="40"/>
          <w:lang w:val="en-US"/>
        </w:rPr>
        <w:t>Homework 2</w:t>
      </w:r>
    </w:p>
    <w:p w:rsidR="00B20818" w:rsidRDefault="00EA46D3">
      <w:pPr>
        <w:rPr>
          <w:color w:val="2F5496"/>
          <w:sz w:val="32"/>
          <w:lang w:val="en-US"/>
        </w:rPr>
      </w:pPr>
      <w:r>
        <w:rPr>
          <w:color w:val="2F5496"/>
          <w:sz w:val="32"/>
          <w:lang w:val="en-US"/>
        </w:rPr>
        <w:t>Problem 1.</w:t>
      </w:r>
    </w:p>
    <w:p w:rsidR="00B20818" w:rsidRDefault="00EA46D3">
      <w:r>
        <w:rPr>
          <w:lang w:val="en-US"/>
        </w:rPr>
        <w:t xml:space="preserve">Use semantic HTML and </w:t>
      </w:r>
      <w:r>
        <w:t>create a Web Page like the following.</w:t>
      </w:r>
    </w:p>
    <w:p w:rsidR="00B20818" w:rsidRDefault="00EA46D3">
      <w:r>
        <w:rPr>
          <w:noProof/>
          <w:lang w:eastAsia="bg-BG"/>
        </w:rPr>
        <w:drawing>
          <wp:inline distT="0" distB="0" distL="0" distR="0">
            <wp:extent cx="5760720" cy="3001005"/>
            <wp:effectExtent l="0" t="0" r="0" b="889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20818" w:rsidRDefault="00EA46D3">
      <w:r>
        <w:rPr>
          <w:lang w:val="en-US"/>
        </w:rPr>
        <w:t xml:space="preserve">Use the text from Wikipedia: </w:t>
      </w:r>
      <w:hyperlink r:id="rId7" w:history="1">
        <w:r>
          <w:rPr>
            <w:rStyle w:val="Hyperlink"/>
            <w:lang w:val="en-US"/>
          </w:rPr>
          <w:t>https://en.wikipedia.org/wiki/Dalmatian_dog</w:t>
        </w:r>
      </w:hyperlink>
    </w:p>
    <w:p w:rsidR="00B20818" w:rsidRDefault="00EA46D3">
      <w:pPr>
        <w:rPr>
          <w:color w:val="2F5496"/>
          <w:sz w:val="32"/>
        </w:rPr>
      </w:pPr>
      <w:r>
        <w:rPr>
          <w:color w:val="2F5496"/>
          <w:sz w:val="32"/>
        </w:rPr>
        <w:t>Problem 2.</w:t>
      </w:r>
    </w:p>
    <w:p w:rsidR="00B20818" w:rsidRDefault="00EA46D3">
      <w:r>
        <w:t>Create a Web Page like the following.</w:t>
      </w:r>
    </w:p>
    <w:p w:rsidR="00B20818" w:rsidRDefault="00EA46D3">
      <w:r>
        <w:rPr>
          <w:noProof/>
          <w:lang w:eastAsia="bg-BG"/>
        </w:rPr>
        <w:drawing>
          <wp:inline distT="0" distB="0" distL="0" distR="0">
            <wp:extent cx="4800600" cy="19431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t="1923" b="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43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20818" w:rsidRDefault="00EA46D3">
      <w:r>
        <w:rPr>
          <w:lang w:val="en-US" w:eastAsia="bg-BG"/>
        </w:rPr>
        <w:t xml:space="preserve">You can find the colors from here:  </w:t>
      </w:r>
      <w:hyperlink r:id="rId9" w:history="1">
        <w:r>
          <w:rPr>
            <w:rStyle w:val="Hyperlink"/>
            <w:lang w:val="en-US" w:eastAsia="bg-BG"/>
          </w:rPr>
          <w:t>https://www.w3schools.com/css/css_colors.asp</w:t>
        </w:r>
      </w:hyperlink>
    </w:p>
    <w:p w:rsidR="00B20818" w:rsidRDefault="00B20818">
      <w:pPr>
        <w:rPr>
          <w:lang w:val="en-US" w:eastAsia="bg-BG"/>
        </w:rPr>
      </w:pPr>
    </w:p>
    <w:p w:rsidR="00B20818" w:rsidRDefault="00B20818">
      <w:pPr>
        <w:rPr>
          <w:lang w:val="en-US" w:eastAsia="bg-BG"/>
        </w:rPr>
      </w:pPr>
    </w:p>
    <w:p w:rsidR="00B20818" w:rsidRDefault="00B20818">
      <w:pPr>
        <w:rPr>
          <w:lang w:val="en-US" w:eastAsia="bg-BG"/>
        </w:rPr>
      </w:pPr>
    </w:p>
    <w:p w:rsidR="00B20818" w:rsidRDefault="00B20818">
      <w:pPr>
        <w:rPr>
          <w:lang w:val="en-US" w:eastAsia="bg-BG"/>
        </w:rPr>
      </w:pPr>
    </w:p>
    <w:p w:rsidR="00B20818" w:rsidRDefault="00B20818">
      <w:pPr>
        <w:rPr>
          <w:lang w:val="en-US" w:eastAsia="bg-BG"/>
        </w:rPr>
      </w:pPr>
    </w:p>
    <w:p w:rsidR="00B20818" w:rsidRDefault="00EA46D3">
      <w:pPr>
        <w:rPr>
          <w:color w:val="2F5496"/>
          <w:sz w:val="32"/>
        </w:rPr>
      </w:pPr>
      <w:r>
        <w:rPr>
          <w:color w:val="2F5496"/>
          <w:sz w:val="32"/>
        </w:rPr>
        <w:lastRenderedPageBreak/>
        <w:t>Problem 3.</w:t>
      </w:r>
    </w:p>
    <w:p w:rsidR="00B20818" w:rsidRDefault="00EA46D3">
      <w:r>
        <w:t>Cr</w:t>
      </w:r>
      <w:r>
        <w:t>eate a Web Page like the following.</w:t>
      </w:r>
    </w:p>
    <w:p w:rsidR="00B20818" w:rsidRDefault="00B20818">
      <w:pPr>
        <w:rPr>
          <w:lang w:val="en-US" w:eastAsia="bg-BG"/>
        </w:rPr>
      </w:pPr>
    </w:p>
    <w:p w:rsidR="00B20818" w:rsidRDefault="00EA46D3">
      <w:r>
        <w:rPr>
          <w:noProof/>
          <w:lang w:eastAsia="bg-BG"/>
        </w:rPr>
        <w:drawing>
          <wp:inline distT="0" distB="0" distL="0" distR="0">
            <wp:extent cx="4705346" cy="5372100"/>
            <wp:effectExtent l="0" t="0" r="4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46" cy="5372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20818" w:rsidRDefault="00B20818"/>
    <w:p w:rsidR="00B20818" w:rsidRDefault="00B20818">
      <w:pPr>
        <w:rPr>
          <w:lang w:val="en-US"/>
        </w:rPr>
      </w:pPr>
    </w:p>
    <w:sectPr w:rsidR="00B20818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6D3" w:rsidRDefault="00EA46D3">
      <w:pPr>
        <w:spacing w:after="0" w:line="240" w:lineRule="auto"/>
      </w:pPr>
      <w:r>
        <w:separator/>
      </w:r>
    </w:p>
  </w:endnote>
  <w:endnote w:type="continuationSeparator" w:id="0">
    <w:p w:rsidR="00EA46D3" w:rsidRDefault="00EA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6D3" w:rsidRDefault="00EA46D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A46D3" w:rsidRDefault="00EA4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20818"/>
    <w:rsid w:val="006E4D53"/>
    <w:rsid w:val="00B20818"/>
    <w:rsid w:val="00E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B7D0D-F342-4F1D-A2FF-781C6530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bg-BG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almatian_do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w3schools.com/css/css_colors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Madlen</dc:creator>
  <dc:description/>
  <cp:lastModifiedBy>Madlen</cp:lastModifiedBy>
  <cp:revision>2</cp:revision>
  <dcterms:created xsi:type="dcterms:W3CDTF">2018-10-06T18:12:00Z</dcterms:created>
  <dcterms:modified xsi:type="dcterms:W3CDTF">2018-10-06T18:12:00Z</dcterms:modified>
</cp:coreProperties>
</file>